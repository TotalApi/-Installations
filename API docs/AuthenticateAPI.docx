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482389030"/>
        <w:docPartObj>
          <w:docPartGallery w:val="Cover Pages"/>
          <w:docPartUnique/>
        </w:docPartObj>
      </w:sdtPr>
      <w:sdtEndPr/>
      <w:sdtContent>
        <w:p w14:paraId="6B4E80E4" w14:textId="4D91BCDE" w:rsidR="00106199" w:rsidRDefault="00EE2BB2" w:rsidP="002D4282">
          <w:r>
            <w:rPr>
              <w:noProof/>
              <w:lang w:val="en-US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2991DC74" wp14:editId="5BC313AC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4404995</wp:posOffset>
                    </wp:positionV>
                    <wp:extent cx="4686300" cy="6720840"/>
                    <wp:effectExtent l="0" t="0" r="12700" b="2540"/>
                    <wp:wrapSquare wrapText="bothSides"/>
                    <wp:docPr id="131" name="Текстовое поле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22E5304" w14:textId="2AC19094" w:rsidR="00EE2BB2" w:rsidRDefault="00684EBD" w:rsidP="00967AD2">
                                <w:pPr>
                                  <w:pStyle w:val="ac"/>
                                  <w:spacing w:before="40" w:after="560" w:line="216" w:lineRule="auto"/>
                                  <w:jc w:val="center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</w:rPr>
                                    <w:alias w:val="Название"/>
                                    <w:tag w:val=""/>
                                    <w:id w:val="-10512846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527F3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Аутентификация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Подзаголовок"/>
                                  <w:tag w:val=""/>
                                  <w:id w:val="-59286358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633A2C2" w14:textId="61CE0C8C" w:rsidR="00EE2BB2" w:rsidRDefault="00F96667" w:rsidP="00967AD2">
                                    <w:pPr>
                                      <w:pStyle w:val="ac"/>
                                      <w:spacing w:before="40" w:after="40"/>
                                      <w:jc w:val="right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T</w:t>
                                    </w:r>
                                    <w:r w:rsidR="00D527F3" w:rsidRPr="00D527F3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otalA</w:t>
                                    </w:r>
                                    <w:r w:rsidR="00D527F3">
                                      <w:rPr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en-US"/>
                                      </w:rPr>
                                      <w:t>pi SDK</w:t>
                                    </w:r>
                                  </w:p>
                                </w:sdtContent>
                              </w:sdt>
                              <w:p w14:paraId="15F7D24F" w14:textId="77777777" w:rsidR="00EE2BB2" w:rsidRDefault="00EE2BB2">
                                <w:pPr>
                                  <w:pStyle w:val="ac"/>
                                  <w:spacing w:before="80" w:after="40"/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2991DC74" id="_x0000_t202" coordsize="21600,21600" o:spt="202" path="m,l,21600r21600,l21600,xe">
                    <v:stroke joinstyle="miter"/>
                    <v:path gradientshapeok="t" o:connecttype="rect"/>
                  </v:shapetype>
                  <v:shape id="Текстовое поле 131" o:spid="_x0000_s1026" type="#_x0000_t202" style="position:absolute;margin-left:0;margin-top:346.85pt;width:369pt;height:529.2pt;z-index:251660288;visibility:visible;mso-wrap-style:square;mso-width-percent:790;mso-height-percent:350;mso-wrap-distance-left:14.4pt;mso-wrap-distance-top:0;mso-wrap-distance-right:14.4pt;mso-wrap-distance-bottom:0;mso-position-horizontal:center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" filled="f" stroked="f" strokeweight=".5pt">
                    <v:textbox style="mso-fit-shape-to-text:t" inset="0,0,0,0">
                      <w:txbxContent>
                        <w:p w14:paraId="522E5304" w14:textId="2AC19094" w:rsidR="00EE2BB2" w:rsidRDefault="00742A30" w:rsidP="00967AD2">
                          <w:pPr>
                            <w:pStyle w:val="ac"/>
                            <w:spacing w:before="40" w:after="560" w:line="216" w:lineRule="auto"/>
                            <w:jc w:val="center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</w:rPr>
                              <w:alias w:val="Название"/>
                              <w:tag w:val=""/>
                              <w:id w:val="-10512846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D527F3">
                                <w:rPr>
                                  <w:color w:val="5B9BD5" w:themeColor="accent1"/>
                                  <w:sz w:val="72"/>
                                  <w:szCs w:val="72"/>
                                </w:rPr>
                                <w:t>Аутентификация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Подзаголовок"/>
                            <w:tag w:val=""/>
                            <w:id w:val="-592863581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5633A2C2" w14:textId="61CE0C8C" w:rsidR="00EE2BB2" w:rsidRDefault="00F96667" w:rsidP="00967AD2">
                              <w:pPr>
                                <w:pStyle w:val="ac"/>
                                <w:spacing w:before="40" w:after="40"/>
                                <w:jc w:val="right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T</w:t>
                              </w:r>
                              <w:r w:rsidR="00D527F3" w:rsidRPr="00D527F3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otalA</w:t>
                              </w:r>
                              <w:r w:rsidR="00D527F3">
                                <w:rPr>
                                  <w:color w:val="1F3864" w:themeColor="accent5" w:themeShade="80"/>
                                  <w:sz w:val="28"/>
                                  <w:szCs w:val="28"/>
                                  <w:lang w:val="en-US"/>
                                </w:rPr>
                                <w:t>pi SDK</w:t>
                              </w:r>
                            </w:p>
                          </w:sdtContent>
                        </w:sdt>
                        <w:p w14:paraId="15F7D24F" w14:textId="77777777" w:rsidR="00EE2BB2" w:rsidRDefault="00EE2BB2">
                          <w:pPr>
                            <w:pStyle w:val="ac"/>
                            <w:spacing w:before="80" w:after="40"/>
                            <w:rPr>
                              <w:caps/>
                              <w:color w:val="4472C4" w:themeColor="accent5"/>
                              <w:szCs w:val="24"/>
                            </w:rPr>
                          </w:pP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p w14:paraId="5F4BCE67" w14:textId="77777777" w:rsidR="008A7E20" w:rsidRPr="00091BA2" w:rsidRDefault="00337726" w:rsidP="002D4282">
      <w:pPr>
        <w:pStyle w:val="1"/>
      </w:pPr>
      <w:r w:rsidRPr="00091BA2">
        <w:rPr>
          <w:lang w:val="en-US"/>
        </w:rPr>
        <w:lastRenderedPageBreak/>
        <w:t>TotalAPI</w:t>
      </w:r>
      <w:r w:rsidRPr="00091BA2">
        <w:t xml:space="preserve"> аутентификация</w:t>
      </w:r>
    </w:p>
    <w:p w14:paraId="7A3A3DF9" w14:textId="77777777" w:rsidR="00091BA2" w:rsidRPr="00091BA2" w:rsidRDefault="00091BA2" w:rsidP="00234640">
      <w:r w:rsidRPr="00091BA2">
        <w:t xml:space="preserve">Перед использованием API необходимо зарегистрировать своё приложение. При регистрации приложения будут предоставлены два уникальных ключа: секретный ключ </w:t>
      </w:r>
      <w:r w:rsidRPr="002D4282">
        <w:rPr>
          <w:rStyle w:val="af3"/>
        </w:rPr>
        <w:t>ApiKey</w:t>
      </w:r>
      <w:r w:rsidRPr="00091BA2">
        <w:t xml:space="preserve"> и публичный ключ </w:t>
      </w:r>
      <w:r w:rsidRPr="002D4282">
        <w:rPr>
          <w:rStyle w:val="af3"/>
        </w:rPr>
        <w:t>AppKey</w:t>
      </w:r>
      <w:r w:rsidRPr="00091BA2">
        <w:t>.</w:t>
      </w:r>
    </w:p>
    <w:p w14:paraId="276883A0" w14:textId="77777777" w:rsidR="00091BA2" w:rsidRPr="00091BA2" w:rsidRDefault="00091BA2" w:rsidP="00234640">
      <w:r w:rsidRPr="00091BA2">
        <w:rPr>
          <w:lang w:val="en-US"/>
        </w:rPr>
        <w:t>TotalAPI</w:t>
      </w:r>
      <w:r w:rsidRPr="00091BA2">
        <w:t xml:space="preserve"> реализует гибкую модель аутентификации при обращении к интерфейсам </w:t>
      </w:r>
      <w:r w:rsidRPr="00091BA2">
        <w:rPr>
          <w:lang w:val="en-US"/>
        </w:rPr>
        <w:t>API</w:t>
      </w:r>
      <w:r w:rsidRPr="00091BA2">
        <w:t xml:space="preserve">.  В зависимости от того вызывается ли </w:t>
      </w:r>
      <w:r w:rsidRPr="00091BA2">
        <w:rPr>
          <w:lang w:val="en-US"/>
        </w:rPr>
        <w:t>API</w:t>
      </w:r>
      <w:r w:rsidRPr="00091BA2">
        <w:t xml:space="preserve"> из защищенной среды (например, серверная программа) или неконтролируемой среды (например, веб браузер) используется соответствующий вид аутентификации. Использование правильного вида аутентификации позволяет использовать </w:t>
      </w:r>
      <w:r w:rsidRPr="00091BA2">
        <w:rPr>
          <w:lang w:val="en-US"/>
        </w:rPr>
        <w:t>API</w:t>
      </w:r>
      <w:r w:rsidRPr="00091BA2">
        <w:t xml:space="preserve">, так чтобы не скомпрометировать секретный ключ </w:t>
      </w:r>
      <w:r w:rsidRPr="002D4282">
        <w:rPr>
          <w:rStyle w:val="af3"/>
        </w:rPr>
        <w:t>ApiKey</w:t>
      </w:r>
      <w:r w:rsidRPr="00091BA2">
        <w:t xml:space="preserve"> и защитить данные пользователей от несанкционированного доступа.</w:t>
      </w:r>
    </w:p>
    <w:p w14:paraId="3A8986A6" w14:textId="77777777" w:rsidR="00D45920" w:rsidRDefault="00D45920" w:rsidP="002D4282">
      <w:pPr>
        <w:pStyle w:val="1"/>
      </w:pPr>
    </w:p>
    <w:p w14:paraId="6F8E68DD" w14:textId="2936E8B1" w:rsidR="00612FA9" w:rsidRPr="00091BA2" w:rsidRDefault="00337726" w:rsidP="002D4282">
      <w:pPr>
        <w:pStyle w:val="1"/>
      </w:pPr>
      <w:r w:rsidRPr="00091BA2">
        <w:t>Выполнение аутентификации</w:t>
      </w:r>
    </w:p>
    <w:p w14:paraId="4559DB06" w14:textId="60CA1FD4" w:rsidR="00091BA2" w:rsidRPr="00091BA2" w:rsidRDefault="00091BA2" w:rsidP="00234640">
      <w:r w:rsidRPr="00091BA2">
        <w:t xml:space="preserve">Аутентификация с использованием </w:t>
      </w:r>
      <w:r w:rsidRPr="002D4282">
        <w:rPr>
          <w:rStyle w:val="af3"/>
        </w:rPr>
        <w:t>ApiKey</w:t>
      </w:r>
      <w:r w:rsidRPr="00091BA2">
        <w:t xml:space="preserve"> или </w:t>
      </w:r>
      <w:r w:rsidRPr="002D4282">
        <w:rPr>
          <w:rStyle w:val="af3"/>
        </w:rPr>
        <w:t>AppKey</w:t>
      </w:r>
      <w:r w:rsidRPr="00091BA2">
        <w:t xml:space="preserve"> требуется при каждом вызове методов API, кроме редких исключений, таких как функции записи данных с датчиков. Для выполнения аутентификации необходимо заполнить одно или несколько полей класса </w:t>
      </w:r>
      <w:hyperlink w:anchor="TotalApiAuth" w:history="1">
        <w:r w:rsidRPr="004C01C1">
          <w:rPr>
            <w:rStyle w:val="ab"/>
            <w:rFonts w:ascii="Arial" w:hAnsi="Arial"/>
            <w:spacing w:val="5"/>
          </w:rPr>
          <w:t>TotalApiAuth</w:t>
        </w:r>
      </w:hyperlink>
      <w:r w:rsidRPr="00091BA2">
        <w:t xml:space="preserve"> и передать данные одним из следующих способов:</w:t>
      </w:r>
    </w:p>
    <w:p w14:paraId="23344F05" w14:textId="50D9C5CF" w:rsidR="00091BA2" w:rsidRPr="00091BA2" w:rsidRDefault="00337726" w:rsidP="002D4282">
      <w:pPr>
        <w:numPr>
          <w:ilvl w:val="0"/>
          <w:numId w:val="7"/>
        </w:numPr>
        <w:ind w:left="709" w:hanging="425"/>
      </w:pPr>
      <w:r w:rsidRPr="00091BA2">
        <w:t xml:space="preserve">Передача </w:t>
      </w:r>
      <w:r w:rsidRPr="002D4282">
        <w:rPr>
          <w:rStyle w:val="af3"/>
        </w:rPr>
        <w:t>TotalApiAuth</w:t>
      </w:r>
      <w:r w:rsidRPr="00091BA2">
        <w:t xml:space="preserve"> </w:t>
      </w:r>
      <w:r w:rsidR="0094401E">
        <w:rPr>
          <w:lang w:val="en-US"/>
        </w:rPr>
        <w:t>JSON</w:t>
      </w:r>
      <w:r w:rsidRPr="00091BA2">
        <w:t xml:space="preserve">-объекта как параметр </w:t>
      </w:r>
      <w:r w:rsidRPr="0094401E">
        <w:rPr>
          <w:rStyle w:val="af4"/>
        </w:rPr>
        <w:t>auth</w:t>
      </w:r>
      <w:r w:rsidRPr="00091BA2">
        <w:t xml:space="preserve"> в Endpoint URL сервиса</w:t>
      </w:r>
      <w:r w:rsidR="001234D3">
        <w:t xml:space="preserve"> (не рекомендуется, т.к. значение ключа можно перехватить)</w:t>
      </w:r>
      <w:r w:rsidRPr="00091BA2">
        <w:t>:</w:t>
      </w:r>
    </w:p>
    <w:p w14:paraId="28C8447D" w14:textId="0FE4BD78" w:rsidR="00091BA2" w:rsidRPr="0026300D" w:rsidRDefault="00091BA2" w:rsidP="002D428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  <w:lang w:val="sq-AL"/>
        </w:rPr>
      </w:pPr>
      <w:r w:rsidRPr="0026300D">
        <w:rPr>
          <w:rFonts w:ascii="Courier New" w:hAnsi="Courier New" w:cs="Courier New"/>
          <w:sz w:val="20"/>
          <w:lang w:val="sq-AL"/>
        </w:rPr>
        <w:t>https://totalapi.io</w:t>
      </w:r>
      <w:r w:rsidR="00337726" w:rsidRPr="0026300D">
        <w:rPr>
          <w:rFonts w:ascii="Courier New" w:hAnsi="Courier New" w:cs="Courier New"/>
          <w:sz w:val="20"/>
          <w:lang w:val="sq-AL"/>
        </w:rPr>
        <w:t>/</w:t>
      </w:r>
      <w:r w:rsidR="0026300D" w:rsidRPr="0026300D">
        <w:rPr>
          <w:rFonts w:ascii="Courier New" w:hAnsi="Courier New" w:cs="Courier New"/>
          <w:sz w:val="20"/>
          <w:lang w:val="sq-AL"/>
        </w:rPr>
        <w:t>totalapi/</w:t>
      </w:r>
      <w:r w:rsidR="00337726" w:rsidRPr="0026300D">
        <w:rPr>
          <w:rFonts w:ascii="Courier New" w:hAnsi="Courier New" w:cs="Courier New"/>
          <w:sz w:val="20"/>
          <w:lang w:val="sq-AL"/>
        </w:rPr>
        <w:t>api/v1/</w:t>
      </w:r>
      <w:r w:rsidR="0026300D" w:rsidRPr="0026300D">
        <w:rPr>
          <w:rFonts w:ascii="Courier New" w:hAnsi="Courier New" w:cs="Courier New"/>
          <w:sz w:val="20"/>
          <w:lang w:val="sq-AL"/>
        </w:rPr>
        <w:t>web</w:t>
      </w:r>
      <w:r w:rsidR="00337726" w:rsidRPr="0026300D">
        <w:rPr>
          <w:rFonts w:ascii="Courier New" w:hAnsi="Courier New" w:cs="Courier New"/>
          <w:sz w:val="20"/>
          <w:lang w:val="sq-AL"/>
        </w:rPr>
        <w:t>/Telematics</w:t>
      </w:r>
      <w:r w:rsidR="0026300D" w:rsidRPr="0026300D">
        <w:rPr>
          <w:rFonts w:ascii="Courier New" w:hAnsi="Courier New" w:cs="Courier New"/>
          <w:sz w:val="20"/>
          <w:lang w:val="sq-AL"/>
        </w:rPr>
        <w:t>/{action}</w:t>
      </w:r>
      <w:r w:rsidR="00337726" w:rsidRPr="0026300D">
        <w:rPr>
          <w:rFonts w:ascii="Courier New" w:hAnsi="Courier New" w:cs="Courier New"/>
          <w:sz w:val="20"/>
          <w:lang w:val="sq-AL"/>
        </w:rPr>
        <w:t>?auth={ApiKey:”456”}</w:t>
      </w:r>
    </w:p>
    <w:p w14:paraId="25F848CD" w14:textId="2EA713B4" w:rsidR="00091BA2" w:rsidRDefault="00337726" w:rsidP="002D4282">
      <w:pPr>
        <w:numPr>
          <w:ilvl w:val="0"/>
          <w:numId w:val="7"/>
        </w:numPr>
        <w:ind w:left="709" w:hanging="425"/>
      </w:pPr>
      <w:r w:rsidRPr="00091BA2">
        <w:t>Передача</w:t>
      </w:r>
      <w:r w:rsidR="0094669E">
        <w:t xml:space="preserve"> </w:t>
      </w:r>
      <w:r w:rsidR="0094669E" w:rsidRPr="0094401E">
        <w:rPr>
          <w:rStyle w:val="af3"/>
        </w:rPr>
        <w:t>TotalApiAuth</w:t>
      </w:r>
      <w:r w:rsidRPr="00091BA2">
        <w:t xml:space="preserve"> </w:t>
      </w:r>
      <w:r w:rsidR="0094401E">
        <w:rPr>
          <w:lang w:val="en-US"/>
        </w:rPr>
        <w:t>JSON</w:t>
      </w:r>
      <w:r w:rsidRPr="00091BA2">
        <w:t xml:space="preserve">-объекта в заголовке </w:t>
      </w:r>
      <w:r w:rsidRPr="0094401E">
        <w:rPr>
          <w:rStyle w:val="af4"/>
        </w:rPr>
        <w:t>Authorization</w:t>
      </w:r>
      <w:r w:rsidRPr="00091BA2">
        <w:t xml:space="preserve"> HTTP</w:t>
      </w:r>
      <w:r w:rsidR="0094401E">
        <w:noBreakHyphen/>
      </w:r>
      <w:r w:rsidRPr="00091BA2">
        <w:t>запроса к серверу</w:t>
      </w:r>
      <w:r w:rsidR="001234D3">
        <w:t xml:space="preserve"> (рекомендуется использовать защищённое </w:t>
      </w:r>
      <w:r w:rsidR="001234D3">
        <w:rPr>
          <w:lang w:val="en-US"/>
        </w:rPr>
        <w:t>HTTPS</w:t>
      </w:r>
      <w:r w:rsidR="001234D3" w:rsidRPr="001234D3">
        <w:t>-</w:t>
      </w:r>
      <w:r w:rsidR="001234D3">
        <w:t>соединения, чтобы невозможно было перехватить значение ключа)</w:t>
      </w:r>
      <w:r w:rsidRPr="00091BA2">
        <w:t>:</w:t>
      </w:r>
    </w:p>
    <w:p w14:paraId="410DAEB3" w14:textId="77777777" w:rsidR="00091BA2" w:rsidRPr="00091BA2" w:rsidRDefault="00337726" w:rsidP="002D4282">
      <w:pPr>
        <w:shd w:val="clear" w:color="auto" w:fill="E7E6E6" w:themeFill="background2"/>
        <w:spacing w:before="240"/>
        <w:ind w:left="709" w:hanging="425"/>
        <w:rPr>
          <w:rFonts w:ascii="Courier New" w:hAnsi="Courier New" w:cs="Courier New"/>
          <w:sz w:val="20"/>
        </w:rPr>
      </w:pPr>
      <w:bookmarkStart w:id="0" w:name="_GoBack"/>
      <w:r w:rsidRPr="00091BA2">
        <w:rPr>
          <w:rFonts w:ascii="Courier New" w:hAnsi="Courier New" w:cs="Courier New"/>
          <w:sz w:val="20"/>
        </w:rPr>
        <w:t>Authorization</w:t>
      </w:r>
      <w:bookmarkEnd w:id="0"/>
      <w:r w:rsidRPr="00091BA2">
        <w:rPr>
          <w:rFonts w:ascii="Courier New" w:hAnsi="Courier New" w:cs="Courier New"/>
          <w:sz w:val="20"/>
        </w:rPr>
        <w:t>: TOTALAPI {ApiKey:”456”}</w:t>
      </w:r>
    </w:p>
    <w:p w14:paraId="44F3D4C8" w14:textId="33DDDE9B" w:rsidR="00DD039E" w:rsidRPr="00091BA2" w:rsidRDefault="00337726" w:rsidP="002D4282">
      <w:pPr>
        <w:numPr>
          <w:ilvl w:val="0"/>
          <w:numId w:val="7"/>
        </w:numPr>
        <w:ind w:left="709" w:hanging="425"/>
      </w:pPr>
      <w:r w:rsidRPr="00091BA2">
        <w:t xml:space="preserve">Передача объекта </w:t>
      </w:r>
      <w:r w:rsidRPr="0094401E">
        <w:rPr>
          <w:rStyle w:val="af3"/>
        </w:rPr>
        <w:t>TotalApiAuth</w:t>
      </w:r>
      <w:r w:rsidRPr="00091BA2">
        <w:t xml:space="preserve"> в заголовке с именем </w:t>
      </w:r>
      <w:r w:rsidRPr="0094401E">
        <w:rPr>
          <w:rStyle w:val="af3"/>
        </w:rPr>
        <w:t>Authorization</w:t>
      </w:r>
      <w:r w:rsidRPr="00091BA2">
        <w:t xml:space="preserve"> WCF-сообщения (только для WCF API).</w:t>
      </w:r>
      <w:r w:rsidR="001234D3">
        <w:t xml:space="preserve"> (Рекомендуется использовать защищённый </w:t>
      </w:r>
      <w:r w:rsidR="001234D3">
        <w:rPr>
          <w:lang w:val="en-US"/>
        </w:rPr>
        <w:t>WCF</w:t>
      </w:r>
      <w:r w:rsidR="001234D3" w:rsidRPr="001234D3">
        <w:t>-</w:t>
      </w:r>
      <w:r w:rsidR="001234D3">
        <w:t>канал, чтобы невозможно было перехватить значение ключа).</w:t>
      </w:r>
    </w:p>
    <w:p w14:paraId="2433FF5E" w14:textId="77777777" w:rsidR="00D45920" w:rsidRDefault="00D45920" w:rsidP="002D4282">
      <w:pPr>
        <w:pStyle w:val="1"/>
      </w:pPr>
    </w:p>
    <w:p w14:paraId="2DB33038" w14:textId="77777777" w:rsidR="00D45920" w:rsidRDefault="00D4592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5936C8A2" w14:textId="05872C17" w:rsidR="00FF72B3" w:rsidRPr="00091BA2" w:rsidRDefault="00337726" w:rsidP="002D4282">
      <w:pPr>
        <w:pStyle w:val="1"/>
      </w:pPr>
      <w:r w:rsidRPr="00091BA2">
        <w:lastRenderedPageBreak/>
        <w:t xml:space="preserve">Виды аутентификации </w:t>
      </w:r>
      <w:r w:rsidRPr="00091BA2">
        <w:rPr>
          <w:lang w:val="en-US"/>
        </w:rPr>
        <w:t>TotalAPI</w:t>
      </w:r>
    </w:p>
    <w:p w14:paraId="25BBCFBC" w14:textId="6AB98635" w:rsidR="00FF72B3" w:rsidRPr="0094401E" w:rsidRDefault="00337726" w:rsidP="00D45920">
      <w:pPr>
        <w:numPr>
          <w:ilvl w:val="0"/>
          <w:numId w:val="8"/>
        </w:numPr>
        <w:spacing w:before="240" w:after="0"/>
        <w:jc w:val="both"/>
        <w:rPr>
          <w:rStyle w:val="af3"/>
        </w:rPr>
      </w:pPr>
      <w:bookmarkStart w:id="1" w:name="ApiKeyАвторизация"/>
      <w:r w:rsidRPr="0094401E">
        <w:rPr>
          <w:rStyle w:val="af3"/>
        </w:rPr>
        <w:t>ApiKey-</w:t>
      </w:r>
      <w:bookmarkEnd w:id="1"/>
      <w:r w:rsidR="00091BA2" w:rsidRPr="0094401E">
        <w:rPr>
          <w:rStyle w:val="af3"/>
        </w:rPr>
        <w:t>аутентификация</w:t>
      </w:r>
    </w:p>
    <w:p w14:paraId="0E26C4C4" w14:textId="311E75CB" w:rsidR="00D45920" w:rsidRDefault="00091BA2" w:rsidP="00D45920">
      <w:pPr>
        <w:ind w:left="709"/>
        <w:rPr>
          <w:rStyle w:val="af3"/>
        </w:rPr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3"/>
        </w:rPr>
        <w:t>ApiKey</w:t>
      </w:r>
      <w:r w:rsidR="00337726" w:rsidRPr="00091BA2">
        <w:t>. Используется при работе с API</w:t>
      </w:r>
      <w:r w:rsidRPr="00091BA2">
        <w:t xml:space="preserve"> в защищенной среде</w:t>
      </w:r>
      <w:r w:rsidR="00337726" w:rsidRPr="00091BA2">
        <w:t xml:space="preserve"> (например, в </w:t>
      </w:r>
      <w:r w:rsidRPr="00091BA2">
        <w:rPr>
          <w:lang w:val="en-US"/>
        </w:rPr>
        <w:t>backend</w:t>
      </w:r>
      <w:r w:rsidRPr="00091BA2">
        <w:t xml:space="preserve"> Web-приложения). При успешной аутентификации предоставляется п</w:t>
      </w:r>
      <w:r w:rsidR="00337726" w:rsidRPr="00091BA2">
        <w:t>олный доступ ко всем данным приложения, для которого сгенерирован этот ключ.</w:t>
      </w:r>
      <w:bookmarkStart w:id="2" w:name="AppKeyАвторизация"/>
      <w:bookmarkStart w:id="3" w:name="SSIDАвторизация"/>
    </w:p>
    <w:p w14:paraId="4859AE92" w14:textId="52498778" w:rsidR="00FF72B3" w:rsidRPr="0094401E" w:rsidRDefault="00337726" w:rsidP="00D45920">
      <w:pPr>
        <w:numPr>
          <w:ilvl w:val="0"/>
          <w:numId w:val="8"/>
        </w:numPr>
        <w:spacing w:after="0"/>
        <w:jc w:val="both"/>
        <w:rPr>
          <w:rStyle w:val="af3"/>
        </w:rPr>
      </w:pPr>
      <w:r w:rsidRPr="0094401E">
        <w:rPr>
          <w:rStyle w:val="af3"/>
        </w:rPr>
        <w:t>AppKey-</w:t>
      </w:r>
      <w:bookmarkEnd w:id="2"/>
      <w:r w:rsidR="00091BA2" w:rsidRPr="0094401E">
        <w:rPr>
          <w:rStyle w:val="af3"/>
        </w:rPr>
        <w:t>аутентификация</w:t>
      </w:r>
    </w:p>
    <w:p w14:paraId="338AE21E" w14:textId="77777777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Pr="0094401E">
        <w:rPr>
          <w:rStyle w:val="af3"/>
        </w:rPr>
        <w:t>App</w:t>
      </w:r>
      <w:r w:rsidR="00337726" w:rsidRPr="0094401E">
        <w:rPr>
          <w:rStyle w:val="af3"/>
        </w:rPr>
        <w:t>Key</w:t>
      </w:r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 исключительно для регистрации нового пользователя приложения.</w:t>
      </w:r>
      <w:r w:rsidRPr="00091BA2">
        <w:t xml:space="preserve"> При успешной аутентификации разрешены только методы </w:t>
      </w:r>
      <w:r w:rsidRPr="00091BA2">
        <w:rPr>
          <w:lang w:val="en-US"/>
        </w:rPr>
        <w:t>API</w:t>
      </w:r>
      <w:r w:rsidRPr="00091BA2">
        <w:t xml:space="preserve"> для задания имени и пароля нового пользователя. Для удаления созданного пользователя требуется </w:t>
      </w:r>
      <w:r w:rsidR="00337726" w:rsidRPr="0094401E">
        <w:rPr>
          <w:rStyle w:val="af3"/>
        </w:rPr>
        <w:t>ApiKey-</w:t>
      </w:r>
      <w:r w:rsidRPr="0094401E">
        <w:rPr>
          <w:rStyle w:val="af3"/>
        </w:rPr>
        <w:t>аутентификация</w:t>
      </w:r>
      <w:r w:rsidRPr="00091BA2">
        <w:t>.</w:t>
      </w:r>
    </w:p>
    <w:p w14:paraId="721172E2" w14:textId="77777777" w:rsidR="00FF72B3" w:rsidRPr="0094401E" w:rsidRDefault="00337726" w:rsidP="002D4282">
      <w:pPr>
        <w:numPr>
          <w:ilvl w:val="0"/>
          <w:numId w:val="8"/>
        </w:numPr>
        <w:spacing w:after="0"/>
        <w:jc w:val="both"/>
        <w:rPr>
          <w:rStyle w:val="af3"/>
        </w:rPr>
      </w:pPr>
      <w:bookmarkStart w:id="4" w:name="AppUserАвторизация"/>
      <w:r w:rsidRPr="0094401E">
        <w:rPr>
          <w:rStyle w:val="af3"/>
        </w:rPr>
        <w:t>AppUser-</w:t>
      </w:r>
      <w:bookmarkEnd w:id="4"/>
      <w:r w:rsidR="00091BA2" w:rsidRPr="0094401E">
        <w:rPr>
          <w:rStyle w:val="af3"/>
        </w:rPr>
        <w:t>аутентификация</w:t>
      </w:r>
    </w:p>
    <w:p w14:paraId="22714E13" w14:textId="77777777" w:rsidR="00091BA2" w:rsidRPr="00091BA2" w:rsidRDefault="00091BA2" w:rsidP="00234640">
      <w:pPr>
        <w:ind w:left="709"/>
      </w:pPr>
      <w:r w:rsidRPr="00091BA2">
        <w:t>Требует значений</w:t>
      </w:r>
      <w:r w:rsidR="00337726" w:rsidRPr="00091BA2">
        <w:t xml:space="preserve"> </w:t>
      </w:r>
      <w:r w:rsidR="00337726" w:rsidRPr="0094401E">
        <w:rPr>
          <w:rStyle w:val="af3"/>
        </w:rPr>
        <w:t>A</w:t>
      </w:r>
      <w:r w:rsidRPr="0094401E">
        <w:rPr>
          <w:rStyle w:val="af3"/>
        </w:rPr>
        <w:t>pp</w:t>
      </w:r>
      <w:r w:rsidR="00337726" w:rsidRPr="0094401E">
        <w:rPr>
          <w:rStyle w:val="af3"/>
        </w:rPr>
        <w:t>Key</w:t>
      </w:r>
      <w:r w:rsidR="00337726" w:rsidRPr="00091BA2">
        <w:t xml:space="preserve">, </w:t>
      </w:r>
      <w:r w:rsidR="00337726" w:rsidRPr="0094401E">
        <w:rPr>
          <w:rStyle w:val="af3"/>
        </w:rPr>
        <w:t>UserLogin</w:t>
      </w:r>
      <w:r w:rsidR="00337726" w:rsidRPr="00091BA2">
        <w:t xml:space="preserve">, </w:t>
      </w:r>
      <w:r w:rsidR="00337726" w:rsidRPr="0094401E">
        <w:rPr>
          <w:rStyle w:val="af3"/>
        </w:rPr>
        <w:t>UserPassword</w:t>
      </w:r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</w:t>
      </w:r>
      <w:r w:rsidRPr="00091BA2">
        <w:t xml:space="preserve">. При успешной аутентификации предоставляется </w:t>
      </w:r>
      <w:r w:rsidR="00337726" w:rsidRPr="00091BA2">
        <w:t xml:space="preserve">доступ ко всем данным </w:t>
      </w:r>
      <w:r w:rsidRPr="00091BA2">
        <w:t>только указанного пользователя</w:t>
      </w:r>
      <w:r w:rsidR="00337726" w:rsidRPr="00091BA2">
        <w:t>.</w:t>
      </w:r>
    </w:p>
    <w:p w14:paraId="6FCD000C" w14:textId="26E99134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bookmarkStart w:id="5" w:name="SessionKeyАвторизация"/>
      <w:bookmarkEnd w:id="3"/>
      <w:r w:rsidRPr="00E862A8">
        <w:rPr>
          <w:rStyle w:val="af5"/>
          <w:i/>
        </w:rPr>
        <w:t>SessionKey-</w:t>
      </w:r>
      <w:bookmarkEnd w:id="5"/>
      <w:r w:rsidR="00091BA2" w:rsidRPr="00E862A8">
        <w:rPr>
          <w:rStyle w:val="af5"/>
          <w:i/>
        </w:rPr>
        <w:t>аутентификация</w:t>
      </w:r>
    </w:p>
    <w:p w14:paraId="2687C1B3" w14:textId="35A2CF51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5"/>
        </w:rPr>
        <w:t>SessionKey</w:t>
      </w:r>
      <w:r w:rsidRPr="00091BA2">
        <w:t>, полученного</w:t>
      </w:r>
      <w:r w:rsidR="00337726" w:rsidRPr="00091BA2">
        <w:t xml:space="preserve"> предварительным вызовом метода </w:t>
      </w:r>
      <w:hyperlink r:id="rId8" w:anchor="GetSessionKey" w:history="1">
        <w:r w:rsidR="00337726" w:rsidRPr="00091BA2">
          <w:rPr>
            <w:rStyle w:val="ab"/>
            <w:b/>
            <w:lang w:val="sq-AL"/>
          </w:rPr>
          <w:t>GetSessionKey</w:t>
        </w:r>
      </w:hyperlink>
      <w:r w:rsidR="00337726" w:rsidRPr="00091BA2">
        <w:t xml:space="preserve">. Используется </w:t>
      </w:r>
      <w:r w:rsidRPr="00091BA2">
        <w:t xml:space="preserve">при </w:t>
      </w:r>
      <w:r w:rsidR="00337726" w:rsidRPr="00091BA2">
        <w:t>работе с API</w:t>
      </w:r>
      <w:r w:rsidRPr="00091BA2">
        <w:t xml:space="preserve"> в незащищенных </w:t>
      </w:r>
      <w:r w:rsidR="00337726" w:rsidRPr="00091BA2">
        <w:t>клиентских приложениях</w:t>
      </w:r>
      <w:r w:rsidRPr="00091BA2">
        <w:t xml:space="preserve">. </w:t>
      </w:r>
      <w:r w:rsidR="00337726" w:rsidRPr="00091BA2">
        <w:t xml:space="preserve"> </w:t>
      </w:r>
      <w:r w:rsidRPr="00091BA2">
        <w:t>При успешной аутентификации у</w:t>
      </w:r>
      <w:r w:rsidR="00337726" w:rsidRPr="00091BA2">
        <w:t xml:space="preserve">ровень доступа к </w:t>
      </w:r>
      <w:r w:rsidRPr="00091BA2">
        <w:t xml:space="preserve">данным </w:t>
      </w:r>
      <w:r w:rsidR="00337726" w:rsidRPr="00091BA2">
        <w:t xml:space="preserve">такой-же, как и при вызове метода </w:t>
      </w:r>
      <w:hyperlink r:id="rId9" w:anchor="GetSessionKey" w:history="1">
        <w:r w:rsidR="0022249F" w:rsidRPr="00091BA2">
          <w:rPr>
            <w:rStyle w:val="ab"/>
            <w:b/>
            <w:lang w:val="sq-AL"/>
          </w:rPr>
          <w:t>GetSessionKey</w:t>
        </w:r>
      </w:hyperlink>
      <w:r w:rsidR="00337726" w:rsidRPr="00091BA2">
        <w:t>.</w:t>
      </w:r>
      <w:r w:rsidRPr="00091BA2">
        <w:t xml:space="preserve"> Для получения </w:t>
      </w:r>
      <w:r w:rsidR="00337726" w:rsidRPr="0094401E">
        <w:rPr>
          <w:rStyle w:val="af5"/>
        </w:rPr>
        <w:t>SessionKey</w:t>
      </w:r>
      <w:r w:rsidRPr="00091BA2">
        <w:t xml:space="preserve"> необходима </w:t>
      </w:r>
      <w:r w:rsidRPr="0094401E">
        <w:rPr>
          <w:rStyle w:val="af5"/>
        </w:rPr>
        <w:t>ApiKey</w:t>
      </w:r>
      <w:r w:rsidRPr="0022249F">
        <w:t xml:space="preserve"> </w:t>
      </w:r>
      <w:r w:rsidRPr="00091BA2">
        <w:t xml:space="preserve">или </w:t>
      </w:r>
      <w:r w:rsidRPr="0094401E">
        <w:rPr>
          <w:rStyle w:val="af5"/>
        </w:rPr>
        <w:t>AppUser</w:t>
      </w:r>
      <w:r w:rsidRPr="0022249F">
        <w:t xml:space="preserve"> </w:t>
      </w:r>
      <w:r w:rsidRPr="00091BA2">
        <w:t>аутентификация.</w:t>
      </w:r>
    </w:p>
    <w:p w14:paraId="411EB4E3" w14:textId="77777777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r w:rsidRPr="00E862A8">
        <w:rPr>
          <w:rStyle w:val="af5"/>
          <w:i/>
        </w:rPr>
        <w:t>SSID-</w:t>
      </w:r>
      <w:r w:rsidR="00091BA2" w:rsidRPr="00E862A8">
        <w:rPr>
          <w:rStyle w:val="af5"/>
          <w:i/>
        </w:rPr>
        <w:t>аутентификация</w:t>
      </w:r>
    </w:p>
    <w:p w14:paraId="520E3F88" w14:textId="7FE45DA5" w:rsidR="00091BA2" w:rsidRPr="00091BA2" w:rsidRDefault="00091BA2" w:rsidP="00234640">
      <w:pPr>
        <w:ind w:left="709"/>
      </w:pPr>
      <w:r w:rsidRPr="00091BA2">
        <w:t>Требует значения</w:t>
      </w:r>
      <w:r w:rsidR="00337726" w:rsidRPr="00091BA2">
        <w:t xml:space="preserve"> </w:t>
      </w:r>
      <w:r w:rsidR="00337726" w:rsidRPr="0094401E">
        <w:rPr>
          <w:rStyle w:val="af5"/>
        </w:rPr>
        <w:t>SSID</w:t>
      </w:r>
      <w:r w:rsidRPr="00091BA2">
        <w:t xml:space="preserve">. </w:t>
      </w:r>
      <w:r w:rsidR="00337726" w:rsidRPr="00091BA2">
        <w:t xml:space="preserve">Используется только при работе подсистем с </w:t>
      </w:r>
      <w:hyperlink r:id="rId10">
        <w:r w:rsidR="00337726" w:rsidRPr="00091BA2">
          <w:rPr>
            <w:rStyle w:val="ab"/>
          </w:rPr>
          <w:t>подсистемой биллинга</w:t>
        </w:r>
      </w:hyperlink>
      <w:r w:rsidR="00337726" w:rsidRPr="00091BA2">
        <w:t>.</w:t>
      </w:r>
    </w:p>
    <w:p w14:paraId="07A820CC" w14:textId="77777777" w:rsidR="00FF72B3" w:rsidRPr="00E862A8" w:rsidRDefault="00337726" w:rsidP="002D4282">
      <w:pPr>
        <w:numPr>
          <w:ilvl w:val="0"/>
          <w:numId w:val="8"/>
        </w:numPr>
        <w:spacing w:after="0"/>
        <w:jc w:val="both"/>
        <w:rPr>
          <w:rStyle w:val="af5"/>
          <w:i/>
        </w:rPr>
      </w:pPr>
      <w:bookmarkStart w:id="6" w:name="SuperApiKeyАвторизация"/>
      <w:r w:rsidRPr="00E862A8">
        <w:rPr>
          <w:rStyle w:val="af5"/>
          <w:i/>
        </w:rPr>
        <w:t>SuperApiKey-</w:t>
      </w:r>
      <w:r w:rsidR="00091BA2" w:rsidRPr="00E862A8">
        <w:rPr>
          <w:rStyle w:val="af5"/>
          <w:i/>
        </w:rPr>
        <w:t>аутентификация</w:t>
      </w:r>
    </w:p>
    <w:bookmarkEnd w:id="6"/>
    <w:p w14:paraId="57FEE429" w14:textId="37DE118D" w:rsidR="00FF72B3" w:rsidRPr="00091BA2" w:rsidRDefault="00091BA2" w:rsidP="00234640">
      <w:pPr>
        <w:ind w:left="709"/>
      </w:pPr>
      <w:r w:rsidRPr="00091BA2">
        <w:t>Требует валидного значения</w:t>
      </w:r>
      <w:r w:rsidR="00337726" w:rsidRPr="00091BA2">
        <w:t xml:space="preserve"> </w:t>
      </w:r>
      <w:r w:rsidR="00337726" w:rsidRPr="0094401E">
        <w:rPr>
          <w:b/>
        </w:rPr>
        <w:t>ApiKey</w:t>
      </w:r>
      <w:r w:rsidR="00337726" w:rsidRPr="00091BA2">
        <w:t xml:space="preserve"> суперадминистративного приложения. Используется исключительно при работе с </w:t>
      </w:r>
      <w:hyperlink r:id="rId11">
        <w:r w:rsidR="00337726" w:rsidRPr="00091BA2">
          <w:rPr>
            <w:rStyle w:val="ab"/>
          </w:rPr>
          <w:t>Billing API</w:t>
        </w:r>
      </w:hyperlink>
      <w:r w:rsidR="00337726" w:rsidRPr="00091BA2">
        <w:t xml:space="preserve"> </w:t>
      </w:r>
      <w:r w:rsidRPr="00091BA2">
        <w:t>административным приложением</w:t>
      </w:r>
      <w:r w:rsidR="00337726" w:rsidRPr="00091BA2">
        <w:t xml:space="preserve">. </w:t>
      </w:r>
      <w:r w:rsidRPr="00091BA2">
        <w:t>При успешной аутентификации предоставляется п</w:t>
      </w:r>
      <w:r w:rsidR="00337726" w:rsidRPr="00091BA2">
        <w:t>олный доступ ко всем данным биллинга.</w:t>
      </w:r>
    </w:p>
    <w:p w14:paraId="32E36AA2" w14:textId="77777777" w:rsidR="00D45920" w:rsidRDefault="00D45920">
      <w:pPr>
        <w:rPr>
          <w:rFonts w:eastAsiaTheme="majorEastAsia" w:cstheme="majorBidi"/>
          <w:color w:val="2E74B5" w:themeColor="accent1" w:themeShade="BF"/>
          <w:sz w:val="32"/>
          <w:szCs w:val="32"/>
        </w:rPr>
      </w:pPr>
      <w:r>
        <w:br w:type="page"/>
      </w:r>
    </w:p>
    <w:p w14:paraId="6883DF9E" w14:textId="75DE0B99" w:rsidR="00612FA9" w:rsidRDefault="00337726" w:rsidP="002D4282">
      <w:pPr>
        <w:pStyle w:val="1"/>
        <w:jc w:val="both"/>
      </w:pPr>
      <w:r w:rsidRPr="00091BA2">
        <w:lastRenderedPageBreak/>
        <w:t>Класс аутентификации</w:t>
      </w:r>
    </w:p>
    <w:p w14:paraId="626FF314" w14:textId="77777777" w:rsidR="00D45920" w:rsidRPr="00D45920" w:rsidRDefault="00D45920" w:rsidP="00D45920"/>
    <w:tbl>
      <w:tblPr>
        <w:tblW w:w="10665" w:type="dxa"/>
        <w:tblInd w:w="10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35"/>
        <w:gridCol w:w="7938"/>
        <w:gridCol w:w="992"/>
      </w:tblGrid>
      <w:tr w:rsidR="0080233B" w:rsidRPr="00024CEE" w14:paraId="6BA8F57A" w14:textId="77777777" w:rsidTr="00024CEE">
        <w:trPr>
          <w:trHeight w:val="325"/>
        </w:trPr>
        <w:tc>
          <w:tcPr>
            <w:tcW w:w="10665" w:type="dxa"/>
            <w:gridSpan w:val="3"/>
            <w:shd w:val="clear" w:color="auto" w:fill="CFE2F3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0B9D94" w14:textId="2518ED31" w:rsidR="0080233B" w:rsidRPr="003E2E30" w:rsidRDefault="004C01C1" w:rsidP="00FE583F">
            <w:pPr>
              <w:pStyle w:val="3"/>
              <w:spacing w:before="0" w:line="240" w:lineRule="auto"/>
              <w:jc w:val="center"/>
              <w:rPr>
                <w:rFonts w:ascii="Consolas" w:eastAsia="Consolas" w:hAnsi="Consolas" w:cs="Consolas"/>
                <w:b/>
                <w:color w:val="1155CC"/>
                <w:lang w:val="en-US"/>
              </w:rPr>
            </w:pPr>
            <w:bookmarkStart w:id="7" w:name="TotalApiAuth"/>
            <w:r w:rsidRPr="003E2E30">
              <w:rPr>
                <w:rFonts w:ascii="Consolas" w:eastAsia="Consolas" w:hAnsi="Consolas" w:cs="Consolas"/>
                <w:b/>
                <w:color w:val="1155CC"/>
                <w:lang w:val="en-US"/>
              </w:rPr>
              <w:t>TotalApiAuth</w:t>
            </w:r>
          </w:p>
        </w:tc>
      </w:tr>
      <w:bookmarkEnd w:id="7"/>
      <w:tr w:rsidR="0080233B" w:rsidRPr="00A104D5" w14:paraId="1478AEAB" w14:textId="77777777" w:rsidTr="00D527F3">
        <w:tc>
          <w:tcPr>
            <w:tcW w:w="173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DE4ACC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Свойство</w:t>
            </w:r>
          </w:p>
        </w:tc>
        <w:tc>
          <w:tcPr>
            <w:tcW w:w="7938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E84928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Описание</w:t>
            </w:r>
          </w:p>
        </w:tc>
        <w:tc>
          <w:tcPr>
            <w:tcW w:w="992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4B3D3A" w14:textId="77777777" w:rsidR="0080233B" w:rsidRPr="00A104D5" w:rsidRDefault="0080233B" w:rsidP="00FE583F">
            <w:pPr>
              <w:pStyle w:val="1"/>
              <w:spacing w:before="0" w:line="240" w:lineRule="auto"/>
            </w:pPr>
            <w:r w:rsidRPr="00A104D5"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Тип</w:t>
            </w:r>
          </w:p>
        </w:tc>
      </w:tr>
      <w:tr w:rsidR="0080233B" w:rsidRPr="00A104D5" w14:paraId="60E9EAF6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4D18C5E" w14:textId="466EFEE9" w:rsidR="0080233B" w:rsidRPr="004C01C1" w:rsidRDefault="0080233B" w:rsidP="00FE583F">
            <w:pPr>
              <w:spacing w:after="0"/>
              <w:rPr>
                <w:rStyle w:val="af8"/>
              </w:rPr>
            </w:pPr>
            <w:r w:rsidRPr="004C01C1">
              <w:rPr>
                <w:rStyle w:val="af8"/>
              </w:rPr>
              <w:t>ApiKey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02DF79" w14:textId="54B877A6" w:rsidR="0080233B" w:rsidRPr="004C01C1" w:rsidRDefault="0080233B" w:rsidP="00FE583F">
            <w:pPr>
              <w:pStyle w:val="af9"/>
              <w:spacing w:after="0"/>
            </w:pPr>
            <w:r w:rsidRPr="004C01C1">
              <w:t>Уникальный секретный ключ для доступа к API.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43D908" w14:textId="0DF9AACA" w:rsidR="0080233B" w:rsidRPr="006233EB" w:rsidRDefault="0080233B" w:rsidP="00024CEE">
            <w:pPr>
              <w:pStyle w:val="af7"/>
            </w:pPr>
            <w:r w:rsidRPr="00024CEE">
              <w:t>string</w:t>
            </w:r>
          </w:p>
        </w:tc>
      </w:tr>
      <w:tr w:rsidR="004C01C1" w:rsidRPr="00A104D5" w14:paraId="07C0EF06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8E7BE28" w14:textId="01D80449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SSID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76AF64" w14:textId="1309A004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Идентификатор подсистемы. Используется только при авторизации подсистем для доступа к некоторым методам интерфейсов </w:t>
            </w:r>
            <w:hyperlink r:id="rId12" w:history="1">
              <w:r w:rsidRPr="00091BA2">
                <w:rPr>
                  <w:rStyle w:val="ab"/>
                </w:rPr>
                <w:t>модуля биллинга</w:t>
              </w:r>
            </w:hyperlink>
            <w:r w:rsidRPr="00091BA2">
              <w:t xml:space="preserve">. </w:t>
            </w:r>
            <w:r w:rsidRPr="00091BA2">
              <w:rPr>
                <w:b/>
              </w:rPr>
              <w:t>Не должна использоваться при авторизации из клиентских приложений.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336546" w14:textId="68115C8F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08A44EAF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9E5C53" w14:textId="10E36B54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AppKey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B8689E" w14:textId="77777777" w:rsidR="004C01C1" w:rsidRPr="00091BA2" w:rsidRDefault="004C01C1" w:rsidP="00FE583F">
            <w:pPr>
              <w:spacing w:after="0"/>
            </w:pPr>
            <w:r w:rsidRPr="00091BA2">
              <w:t xml:space="preserve">Уникальный публичный ключ приложения. Выдаётся вместе с </w:t>
            </w:r>
            <w:r w:rsidRPr="001234D3">
              <w:rPr>
                <w:b/>
              </w:rPr>
              <w:t>ApiKey</w:t>
            </w:r>
            <w:r w:rsidRPr="00091BA2">
              <w:t xml:space="preserve"> при регистрации нового приложения-пользователя API.</w:t>
            </w:r>
          </w:p>
          <w:p w14:paraId="494896E5" w14:textId="7AEA81BE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Имеет смысл, только если сторонний разработчик, купивший </w:t>
            </w:r>
            <w:r w:rsidRPr="001234D3">
              <w:rPr>
                <w:b/>
              </w:rPr>
              <w:t>ApiKey</w:t>
            </w:r>
            <w:r w:rsidRPr="00091BA2">
              <w:t xml:space="preserve">, разрабатывает своё клиентское (мобильное, десктопное или js). приложение и не хочет публиковать свой </w:t>
            </w:r>
            <w:r w:rsidRPr="001234D3">
              <w:rPr>
                <w:b/>
              </w:rPr>
              <w:t>ApiKey</w:t>
            </w:r>
            <w:r w:rsidRPr="00091BA2">
              <w:t xml:space="preserve"> на клиентской стороне. Смотри подробнее раздел “</w:t>
            </w:r>
            <w:hyperlink r:id="rId13" w:history="1">
              <w:r w:rsidRPr="00F249EF">
                <w:rPr>
                  <w:rStyle w:val="ab"/>
                </w:rPr>
                <w:t>Разработка сторонних клиентских приложений</w:t>
              </w:r>
            </w:hyperlink>
            <w:r w:rsidRPr="00091BA2">
              <w:t>”.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D1B89F" w14:textId="323D5F5A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2DC8A05A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90F34F" w14:textId="61C3DE8B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UserLogin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D2F358" w14:textId="69B40B6D" w:rsidR="004C01C1" w:rsidRPr="00C1157F" w:rsidRDefault="004C01C1" w:rsidP="00FE583F">
            <w:pPr>
              <w:pStyle w:val="af9"/>
              <w:spacing w:after="0"/>
            </w:pPr>
            <w:r w:rsidRPr="00091BA2">
              <w:t>Логин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2CE420C" w14:textId="545BD33E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3EAABFD1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DB5B0" w14:textId="41361F4E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UserPassword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200A10" w14:textId="31510B8F" w:rsidR="004C01C1" w:rsidRPr="00C1157F" w:rsidRDefault="004C01C1" w:rsidP="00FE583F">
            <w:pPr>
              <w:pStyle w:val="af9"/>
              <w:spacing w:after="0"/>
            </w:pPr>
            <w:r w:rsidRPr="00091BA2">
              <w:t>Пароль пользователя. Используется для аутентификации по пользователю и паролю стороннего клиентского приложения.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2EDB95" w14:textId="622F0740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47B7C193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0707BFD" w14:textId="110E06FE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SessionKey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16BEE" w14:textId="090F2F02" w:rsidR="004C01C1" w:rsidRPr="00C1157F" w:rsidRDefault="004C01C1" w:rsidP="00FE583F">
            <w:pPr>
              <w:pStyle w:val="af9"/>
              <w:spacing w:after="0"/>
            </w:pPr>
            <w:r w:rsidRPr="00091BA2">
              <w:t xml:space="preserve">Идентификатор временной сессии. Альтернатива использования </w:t>
            </w:r>
            <w:r w:rsidRPr="001234D3">
              <w:rPr>
                <w:b/>
              </w:rPr>
              <w:t>AppKey</w:t>
            </w:r>
            <w:r w:rsidRPr="00091BA2">
              <w:t xml:space="preserve"> на клиентской стороне. Используя </w:t>
            </w:r>
            <w:r w:rsidRPr="001234D3">
              <w:rPr>
                <w:b/>
              </w:rPr>
              <w:t>ApiKey</w:t>
            </w:r>
            <w:r w:rsidRPr="00091BA2">
              <w:t xml:space="preserve"> или </w:t>
            </w:r>
            <w:r w:rsidRPr="001234D3">
              <w:rPr>
                <w:b/>
              </w:rPr>
              <w:t>AppUser</w:t>
            </w:r>
            <w:r w:rsidRPr="00091BA2">
              <w:rPr>
                <w:u w:val="single"/>
              </w:rPr>
              <w:t xml:space="preserve"> </w:t>
            </w:r>
            <w:r w:rsidRPr="00091BA2">
              <w:t>авторизацию, клиент получает временный сессионный ключ, который может быть использован только для данного сеанса определённое время. Компрометация этого ключа не несёт угрозе безопасности, так как он действителен непродолжительное время и только для этого сеанса.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A66D30" w14:textId="5860B509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  <w:tr w:rsidR="004C01C1" w:rsidRPr="00A104D5" w14:paraId="3E912984" w14:textId="77777777" w:rsidTr="00D527F3">
        <w:tc>
          <w:tcPr>
            <w:tcW w:w="173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E557646" w14:textId="0891B1DA" w:rsidR="004C01C1" w:rsidRPr="004C01C1" w:rsidRDefault="004C01C1" w:rsidP="00FE583F">
            <w:pPr>
              <w:pStyle w:val="ac"/>
              <w:rPr>
                <w:rStyle w:val="af8"/>
              </w:rPr>
            </w:pPr>
            <w:r w:rsidRPr="004C01C1">
              <w:rPr>
                <w:rStyle w:val="af8"/>
              </w:rPr>
              <w:t>ClientId</w:t>
            </w:r>
          </w:p>
        </w:tc>
        <w:tc>
          <w:tcPr>
            <w:tcW w:w="793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72CBA" w14:textId="55D3FBD9" w:rsidR="004C01C1" w:rsidRPr="00C1157F" w:rsidRDefault="004C01C1" w:rsidP="00FE583F">
            <w:pPr>
              <w:pStyle w:val="af9"/>
              <w:spacing w:after="0"/>
            </w:pPr>
            <w:r w:rsidRPr="00091BA2">
              <w:t>Уникальный идентификатор конкретного экземпляра клиентского приложения. Может генерироваться при старте этого приложения. Никак не влияет на аутентификацию, но важ</w:t>
            </w:r>
            <w:r>
              <w:t>е</w:t>
            </w:r>
            <w:r w:rsidRPr="00091BA2">
              <w:t>н для оптимизации процесса передачи уведомлений между экземплярами клиентских приложений.</w:t>
            </w:r>
          </w:p>
        </w:tc>
        <w:tc>
          <w:tcPr>
            <w:tcW w:w="992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B6BB87C" w14:textId="22B4AE5C" w:rsidR="004C01C1" w:rsidRPr="006233EB" w:rsidRDefault="004C01C1" w:rsidP="00024CEE">
            <w:pPr>
              <w:pStyle w:val="af7"/>
            </w:pPr>
            <w:r w:rsidRPr="00091BA2">
              <w:t>string</w:t>
            </w:r>
          </w:p>
        </w:tc>
      </w:tr>
    </w:tbl>
    <w:p w14:paraId="13B62F75" w14:textId="77777777" w:rsidR="00EE2BB2" w:rsidRPr="00106199" w:rsidRDefault="00EE2BB2" w:rsidP="00FE583F">
      <w:pPr>
        <w:pStyle w:val="1"/>
        <w:spacing w:before="0"/>
      </w:pPr>
    </w:p>
    <w:sectPr w:rsidR="00EE2BB2" w:rsidRPr="00106199" w:rsidSect="00D45920">
      <w:headerReference w:type="even" r:id="rId14"/>
      <w:headerReference w:type="default" r:id="rId15"/>
      <w:footerReference w:type="even" r:id="rId16"/>
      <w:footerReference w:type="default" r:id="rId17"/>
      <w:pgSz w:w="11906" w:h="16838"/>
      <w:pgMar w:top="1025" w:right="566" w:bottom="1134" w:left="567" w:header="426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247C8B" w14:textId="77777777" w:rsidR="00684EBD" w:rsidRDefault="00684EBD" w:rsidP="003869A5">
      <w:pPr>
        <w:spacing w:after="0" w:line="240" w:lineRule="auto"/>
      </w:pPr>
      <w:r>
        <w:separator/>
      </w:r>
    </w:p>
    <w:p w14:paraId="1FCAE652" w14:textId="77777777" w:rsidR="00684EBD" w:rsidRDefault="00684EBD"/>
  </w:endnote>
  <w:endnote w:type="continuationSeparator" w:id="0">
    <w:p w14:paraId="0736E5F6" w14:textId="77777777" w:rsidR="00684EBD" w:rsidRDefault="00684EBD" w:rsidP="003869A5">
      <w:pPr>
        <w:spacing w:after="0" w:line="240" w:lineRule="auto"/>
      </w:pPr>
      <w:r>
        <w:continuationSeparator/>
      </w:r>
    </w:p>
    <w:p w14:paraId="6020CA15" w14:textId="77777777" w:rsidR="00684EBD" w:rsidRDefault="00684EB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0D6AA3" w14:textId="77777777" w:rsidR="004A4B67" w:rsidRDefault="004A4B67">
    <w:pPr>
      <w:pStyle w:val="a8"/>
    </w:pPr>
  </w:p>
  <w:p w14:paraId="676AD7BF" w14:textId="77777777" w:rsidR="00281656" w:rsidRDefault="00281656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5394"/>
      <w:gridCol w:w="5379"/>
    </w:tblGrid>
    <w:tr w:rsidR="003869A5" w14:paraId="04C63BBA" w14:textId="77777777" w:rsidTr="00B34693">
      <w:trPr>
        <w:trHeight w:hRule="exact" w:val="115"/>
      </w:trPr>
      <w:tc>
        <w:tcPr>
          <w:tcW w:w="4684" w:type="dxa"/>
          <w:shd w:val="clear" w:color="auto" w:fill="5B9BD5" w:themeFill="accent1"/>
          <w:tcMar>
            <w:top w:w="0" w:type="dxa"/>
            <w:bottom w:w="0" w:type="dxa"/>
          </w:tcMar>
        </w:tcPr>
        <w:p w14:paraId="0C3D0FED" w14:textId="77777777" w:rsidR="003869A5" w:rsidRPr="00B34693" w:rsidRDefault="003869A5" w:rsidP="003869A5">
          <w:pPr>
            <w:pStyle w:val="a6"/>
            <w:tabs>
              <w:tab w:val="clear" w:pos="4677"/>
              <w:tab w:val="clear" w:pos="9355"/>
            </w:tabs>
            <w:rPr>
              <w:caps/>
              <w:sz w:val="16"/>
              <w:szCs w:val="16"/>
            </w:rPr>
          </w:pPr>
        </w:p>
      </w:tc>
      <w:tc>
        <w:tcPr>
          <w:tcW w:w="4671" w:type="dxa"/>
          <w:shd w:val="clear" w:color="auto" w:fill="5B9BD5" w:themeFill="accent1"/>
          <w:tcMar>
            <w:top w:w="0" w:type="dxa"/>
            <w:bottom w:w="0" w:type="dxa"/>
          </w:tcMar>
        </w:tcPr>
        <w:p w14:paraId="1D98AA34" w14:textId="77777777" w:rsidR="003869A5" w:rsidRDefault="003869A5" w:rsidP="003869A5">
          <w:pPr>
            <w:pStyle w:val="a6"/>
            <w:tabs>
              <w:tab w:val="clear" w:pos="4677"/>
              <w:tab w:val="clear" w:pos="9355"/>
            </w:tabs>
            <w:jc w:val="right"/>
            <w:rPr>
              <w:caps/>
              <w:sz w:val="18"/>
            </w:rPr>
          </w:pPr>
        </w:p>
      </w:tc>
    </w:tr>
    <w:tr w:rsidR="003869A5" w:rsidRPr="006C4BFE" w14:paraId="795480DD" w14:textId="77777777" w:rsidTr="00B34693">
      <w:tc>
        <w:tcPr>
          <w:tcW w:w="4684" w:type="dxa"/>
          <w:shd w:val="clear" w:color="auto" w:fill="auto"/>
          <w:vAlign w:val="center"/>
        </w:tcPr>
        <w:p w14:paraId="43EDEFD7" w14:textId="77777777" w:rsidR="003869A5" w:rsidRPr="00106199" w:rsidRDefault="00106199" w:rsidP="003869A5">
          <w:pPr>
            <w:spacing w:after="0" w:line="240" w:lineRule="auto"/>
            <w:rPr>
              <w:sz w:val="14"/>
              <w:lang w:val="en-US"/>
            </w:rPr>
          </w:pPr>
          <w:r>
            <w:rPr>
              <w:sz w:val="14"/>
              <w:lang w:val="en-US"/>
            </w:rPr>
            <w:t xml:space="preserve">Copyright </w:t>
          </w:r>
          <w:r w:rsidR="003869A5">
            <w:rPr>
              <w:sz w:val="14"/>
              <w:lang w:val="en-US"/>
            </w:rPr>
            <w:t>2015</w:t>
          </w:r>
          <w:r w:rsidR="002D4282">
            <w:rPr>
              <w:sz w:val="14"/>
              <w:lang w:val="en-US"/>
            </w:rPr>
            <w:t>-2019</w:t>
          </w:r>
          <w:r>
            <w:rPr>
              <w:sz w:val="14"/>
            </w:rPr>
            <w:t xml:space="preserve"> </w:t>
          </w:r>
          <w:r>
            <w:rPr>
              <w:sz w:val="14"/>
              <w:lang w:val="en-US"/>
            </w:rPr>
            <w:t>totalAPI</w:t>
          </w:r>
        </w:p>
      </w:tc>
      <w:tc>
        <w:tcPr>
          <w:tcW w:w="4671" w:type="dxa"/>
          <w:shd w:val="clear" w:color="auto" w:fill="auto"/>
          <w:vAlign w:val="center"/>
        </w:tcPr>
        <w:p w14:paraId="1A16D776" w14:textId="78646985" w:rsidR="003869A5" w:rsidRPr="006C4BFE" w:rsidRDefault="003869A5" w:rsidP="003869A5">
          <w:pPr>
            <w:pStyle w:val="a8"/>
            <w:tabs>
              <w:tab w:val="clear" w:pos="4677"/>
              <w:tab w:val="clear" w:pos="9355"/>
            </w:tabs>
            <w:jc w:val="right"/>
            <w:rPr>
              <w:caps/>
              <w:color w:val="646464" w:themeColor="background1" w:themeShade="80"/>
              <w:sz w:val="18"/>
              <w:szCs w:val="18"/>
              <w:lang w:val="en-US"/>
            </w:rPr>
          </w:pP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begin"/>
          </w:r>
          <w:r w:rsidRPr="006C4BFE">
            <w:rPr>
              <w:caps/>
              <w:color w:val="646464" w:themeColor="background1" w:themeShade="80"/>
              <w:sz w:val="18"/>
              <w:szCs w:val="18"/>
              <w:lang w:val="en-US"/>
            </w:rPr>
            <w:instrText>PAGE   \* MERGEFORMAT</w:instrTex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separate"/>
          </w:r>
          <w:r w:rsidR="0026300D">
            <w:rPr>
              <w:caps/>
              <w:noProof/>
              <w:color w:val="646464" w:themeColor="background1" w:themeShade="80"/>
              <w:sz w:val="18"/>
              <w:szCs w:val="18"/>
              <w:lang w:val="en-US"/>
            </w:rPr>
            <w:t>3</w:t>
          </w:r>
          <w:r w:rsidRPr="006C4BFE">
            <w:rPr>
              <w:caps/>
              <w:color w:val="646464" w:themeColor="background1" w:themeShade="80"/>
              <w:sz w:val="18"/>
              <w:szCs w:val="18"/>
            </w:rPr>
            <w:fldChar w:fldCharType="end"/>
          </w:r>
        </w:p>
      </w:tc>
    </w:tr>
  </w:tbl>
  <w:p w14:paraId="39E08490" w14:textId="77777777" w:rsidR="003869A5" w:rsidRPr="004A4B67" w:rsidRDefault="003869A5" w:rsidP="00B34693">
    <w:pPr>
      <w:pStyle w:val="a8"/>
      <w:rPr>
        <w:sz w:val="10"/>
      </w:rPr>
    </w:pPr>
  </w:p>
  <w:p w14:paraId="1138E44A" w14:textId="77777777" w:rsidR="00281656" w:rsidRDefault="002816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C62BC23" w14:textId="77777777" w:rsidR="00684EBD" w:rsidRDefault="00684EBD" w:rsidP="003869A5">
      <w:pPr>
        <w:spacing w:after="0" w:line="240" w:lineRule="auto"/>
      </w:pPr>
      <w:r>
        <w:separator/>
      </w:r>
    </w:p>
    <w:p w14:paraId="52D87543" w14:textId="77777777" w:rsidR="00684EBD" w:rsidRDefault="00684EBD"/>
  </w:footnote>
  <w:footnote w:type="continuationSeparator" w:id="0">
    <w:p w14:paraId="7F4093FB" w14:textId="77777777" w:rsidR="00684EBD" w:rsidRDefault="00684EBD" w:rsidP="003869A5">
      <w:pPr>
        <w:spacing w:after="0" w:line="240" w:lineRule="auto"/>
      </w:pPr>
      <w:r>
        <w:continuationSeparator/>
      </w:r>
    </w:p>
    <w:p w14:paraId="6B79FF97" w14:textId="77777777" w:rsidR="00684EBD" w:rsidRDefault="00684EB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3A5CA0" w14:textId="77777777" w:rsidR="004A4B67" w:rsidRDefault="004A4B67">
    <w:pPr>
      <w:pStyle w:val="a6"/>
    </w:pPr>
  </w:p>
  <w:p w14:paraId="5BC15510" w14:textId="77777777" w:rsidR="00281656" w:rsidRDefault="00281656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C1E3F2" w14:textId="290D304C" w:rsidR="002D4282" w:rsidRDefault="002D4282">
    <w:pPr>
      <w:pStyle w:val="a6"/>
    </w:pPr>
    <w:r>
      <w:rPr>
        <w:b/>
        <w:noProof/>
        <w:lang w:val="en-US"/>
      </w:rPr>
      <w:drawing>
        <wp:inline distT="0" distB="0" distL="0" distR="0" wp14:anchorId="16EEBE6E" wp14:editId="39FFEF83">
          <wp:extent cx="1083945" cy="466725"/>
          <wp:effectExtent l="0" t="0" r="1905" b="9525"/>
          <wp:docPr id="4" name="Рисунок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83945" cy="46672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A029BC3" w14:textId="77777777" w:rsidR="004A4B67" w:rsidRPr="004A4B67" w:rsidRDefault="004A4B67">
    <w:pPr>
      <w:pStyle w:val="a6"/>
      <w:rPr>
        <w:sz w:val="10"/>
      </w:rPr>
    </w:pPr>
  </w:p>
  <w:p w14:paraId="68AE588F" w14:textId="77777777" w:rsidR="00281656" w:rsidRDefault="00281656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862B0"/>
    <w:multiLevelType w:val="hybridMultilevel"/>
    <w:tmpl w:val="73DA13DC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29A5F2A"/>
    <w:multiLevelType w:val="hybridMultilevel"/>
    <w:tmpl w:val="3EBC20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5573C5"/>
    <w:multiLevelType w:val="hybridMultilevel"/>
    <w:tmpl w:val="194823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27078"/>
    <w:multiLevelType w:val="hybridMultilevel"/>
    <w:tmpl w:val="EB0A6B44"/>
    <w:lvl w:ilvl="0" w:tplc="92E6F1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9E74A6"/>
    <w:multiLevelType w:val="hybridMultilevel"/>
    <w:tmpl w:val="9606D1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80C6455"/>
    <w:multiLevelType w:val="hybridMultilevel"/>
    <w:tmpl w:val="9A485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43316EF"/>
    <w:multiLevelType w:val="hybridMultilevel"/>
    <w:tmpl w:val="A2E0E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3C4A14"/>
    <w:multiLevelType w:val="hybridMultilevel"/>
    <w:tmpl w:val="606C6D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7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1BA2"/>
    <w:rsid w:val="00024CEE"/>
    <w:rsid w:val="00091BA2"/>
    <w:rsid w:val="00106199"/>
    <w:rsid w:val="001234D3"/>
    <w:rsid w:val="00137109"/>
    <w:rsid w:val="0022249F"/>
    <w:rsid w:val="00234640"/>
    <w:rsid w:val="0026300D"/>
    <w:rsid w:val="00281656"/>
    <w:rsid w:val="002A1E35"/>
    <w:rsid w:val="002B4C63"/>
    <w:rsid w:val="002C3155"/>
    <w:rsid w:val="002C6219"/>
    <w:rsid w:val="002D4282"/>
    <w:rsid w:val="002D777C"/>
    <w:rsid w:val="002F107B"/>
    <w:rsid w:val="00337726"/>
    <w:rsid w:val="003575A2"/>
    <w:rsid w:val="003869A5"/>
    <w:rsid w:val="003E2E30"/>
    <w:rsid w:val="00427065"/>
    <w:rsid w:val="004445CF"/>
    <w:rsid w:val="004A4B67"/>
    <w:rsid w:val="004C01C1"/>
    <w:rsid w:val="004D4B32"/>
    <w:rsid w:val="00507AD1"/>
    <w:rsid w:val="005301E6"/>
    <w:rsid w:val="0055324E"/>
    <w:rsid w:val="005B3B74"/>
    <w:rsid w:val="006516E2"/>
    <w:rsid w:val="00684EBD"/>
    <w:rsid w:val="006969E7"/>
    <w:rsid w:val="006F4329"/>
    <w:rsid w:val="00704386"/>
    <w:rsid w:val="00725672"/>
    <w:rsid w:val="00742A30"/>
    <w:rsid w:val="007564B3"/>
    <w:rsid w:val="0080233B"/>
    <w:rsid w:val="008179C6"/>
    <w:rsid w:val="008931A8"/>
    <w:rsid w:val="008B6983"/>
    <w:rsid w:val="0094401E"/>
    <w:rsid w:val="0094669E"/>
    <w:rsid w:val="00967338"/>
    <w:rsid w:val="00967AD2"/>
    <w:rsid w:val="00981095"/>
    <w:rsid w:val="00A1136D"/>
    <w:rsid w:val="00AA42B2"/>
    <w:rsid w:val="00AB70A9"/>
    <w:rsid w:val="00B34693"/>
    <w:rsid w:val="00B44F07"/>
    <w:rsid w:val="00B968DE"/>
    <w:rsid w:val="00C80321"/>
    <w:rsid w:val="00C81D6E"/>
    <w:rsid w:val="00D45920"/>
    <w:rsid w:val="00D527F3"/>
    <w:rsid w:val="00DF5BA6"/>
    <w:rsid w:val="00E2770A"/>
    <w:rsid w:val="00E7379F"/>
    <w:rsid w:val="00E862A8"/>
    <w:rsid w:val="00EA225A"/>
    <w:rsid w:val="00EE2BB2"/>
    <w:rsid w:val="00EF2B40"/>
    <w:rsid w:val="00F249EF"/>
    <w:rsid w:val="00F96667"/>
    <w:rsid w:val="00F97661"/>
    <w:rsid w:val="00FA3DA1"/>
    <w:rsid w:val="00FC74D9"/>
    <w:rsid w:val="00FE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456D7D6"/>
  <w15:chartTrackingRefBased/>
  <w15:docId w15:val="{865CA388-A4A5-4B2C-94EC-22682F5DD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80321"/>
    <w:rPr>
      <w:rFonts w:ascii="Century Gothic" w:hAnsi="Century Gothic"/>
      <w:sz w:val="24"/>
    </w:rPr>
  </w:style>
  <w:style w:type="paragraph" w:styleId="1">
    <w:name w:val="heading 1"/>
    <w:basedOn w:val="a"/>
    <w:next w:val="a"/>
    <w:link w:val="10"/>
    <w:uiPriority w:val="9"/>
    <w:qFormat/>
    <w:rsid w:val="00C80321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37109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80321"/>
    <w:pPr>
      <w:keepNext/>
      <w:keepLines/>
      <w:spacing w:before="40" w:after="0"/>
      <w:outlineLvl w:val="2"/>
    </w:pPr>
    <w:rPr>
      <w:rFonts w:eastAsiaTheme="majorEastAsia" w:cstheme="majorBidi"/>
      <w:color w:val="1F4D78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0321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C80321"/>
    <w:pPr>
      <w:keepNext/>
      <w:keepLines/>
      <w:spacing w:before="40" w:after="0"/>
      <w:outlineLvl w:val="4"/>
    </w:pPr>
    <w:rPr>
      <w:rFonts w:eastAsiaTheme="majorEastAsia" w:cstheme="majorBidi"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C80321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C80321"/>
    <w:rPr>
      <w:rFonts w:ascii="Century Gothic" w:eastAsiaTheme="majorEastAsia" w:hAnsi="Century Gothic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table" w:styleId="a5">
    <w:name w:val="Table Grid"/>
    <w:basedOn w:val="a1"/>
    <w:uiPriority w:val="39"/>
    <w:rsid w:val="00AB70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3869A5"/>
  </w:style>
  <w:style w:type="paragraph" w:styleId="a8">
    <w:name w:val="footer"/>
    <w:basedOn w:val="a"/>
    <w:link w:val="a9"/>
    <w:uiPriority w:val="99"/>
    <w:unhideWhenUsed/>
    <w:rsid w:val="003869A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3869A5"/>
  </w:style>
  <w:style w:type="paragraph" w:styleId="aa">
    <w:name w:val="TOC Heading"/>
    <w:basedOn w:val="1"/>
    <w:next w:val="a"/>
    <w:uiPriority w:val="39"/>
    <w:unhideWhenUsed/>
    <w:qFormat/>
    <w:rsid w:val="003869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3869A5"/>
    <w:pPr>
      <w:spacing w:after="100"/>
    </w:pPr>
  </w:style>
  <w:style w:type="character" w:styleId="ab">
    <w:name w:val="Hyperlink"/>
    <w:basedOn w:val="a0"/>
    <w:uiPriority w:val="99"/>
    <w:unhideWhenUsed/>
    <w:rsid w:val="003869A5"/>
    <w:rPr>
      <w:color w:val="0563C1" w:themeColor="hyperlink"/>
      <w:u w:val="single"/>
    </w:rPr>
  </w:style>
  <w:style w:type="paragraph" w:styleId="ac">
    <w:name w:val="No Spacing"/>
    <w:link w:val="ad"/>
    <w:uiPriority w:val="1"/>
    <w:qFormat/>
    <w:rsid w:val="00C80321"/>
    <w:pPr>
      <w:spacing w:after="0" w:line="240" w:lineRule="auto"/>
    </w:pPr>
    <w:rPr>
      <w:rFonts w:ascii="Century Gothic" w:eastAsiaTheme="minorEastAsia" w:hAnsi="Century Gothic"/>
      <w:sz w:val="24"/>
      <w:lang w:eastAsia="ru-RU"/>
    </w:rPr>
  </w:style>
  <w:style w:type="character" w:customStyle="1" w:styleId="ad">
    <w:name w:val="Без интервала Знак"/>
    <w:basedOn w:val="a0"/>
    <w:link w:val="ac"/>
    <w:uiPriority w:val="1"/>
    <w:rsid w:val="00C80321"/>
    <w:rPr>
      <w:rFonts w:ascii="Century Gothic" w:eastAsiaTheme="minorEastAsia" w:hAnsi="Century Gothic"/>
      <w:sz w:val="24"/>
      <w:lang w:eastAsia="ru-RU"/>
    </w:rPr>
  </w:style>
  <w:style w:type="paragraph" w:styleId="21">
    <w:name w:val="toc 2"/>
    <w:basedOn w:val="a"/>
    <w:next w:val="a"/>
    <w:autoRedefine/>
    <w:uiPriority w:val="39"/>
    <w:semiHidden/>
    <w:unhideWhenUsed/>
    <w:rsid w:val="00137109"/>
    <w:pPr>
      <w:spacing w:after="100"/>
      <w:ind w:left="220"/>
    </w:pPr>
  </w:style>
  <w:style w:type="character" w:customStyle="1" w:styleId="20">
    <w:name w:val="Заголовок 2 Знак"/>
    <w:basedOn w:val="a0"/>
    <w:link w:val="2"/>
    <w:uiPriority w:val="9"/>
    <w:rsid w:val="00137109"/>
    <w:rPr>
      <w:rFonts w:ascii="Century Gothic" w:eastAsiaTheme="majorEastAsia" w:hAnsi="Century Gothic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C80321"/>
    <w:rPr>
      <w:rFonts w:ascii="Century Gothic" w:eastAsiaTheme="majorEastAsia" w:hAnsi="Century Gothic" w:cstheme="majorBidi"/>
      <w:color w:val="1F4D78" w:themeColor="accent1" w:themeShade="7F"/>
      <w:sz w:val="24"/>
      <w:szCs w:val="24"/>
    </w:rPr>
  </w:style>
  <w:style w:type="paragraph" w:styleId="ae">
    <w:name w:val="List Paragraph"/>
    <w:basedOn w:val="a"/>
    <w:uiPriority w:val="34"/>
    <w:qFormat/>
    <w:rsid w:val="00137109"/>
    <w:pPr>
      <w:ind w:left="720"/>
      <w:contextualSpacing/>
    </w:pPr>
  </w:style>
  <w:style w:type="paragraph" w:styleId="af">
    <w:name w:val="caption"/>
    <w:basedOn w:val="a"/>
    <w:next w:val="a"/>
    <w:uiPriority w:val="35"/>
    <w:unhideWhenUsed/>
    <w:qFormat/>
    <w:rsid w:val="0013710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0">
    <w:name w:val="Subtitle"/>
    <w:basedOn w:val="a"/>
    <w:next w:val="a"/>
    <w:link w:val="af1"/>
    <w:uiPriority w:val="11"/>
    <w:qFormat/>
    <w:rsid w:val="0013710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f1">
    <w:name w:val="Подзаголовок Знак"/>
    <w:basedOn w:val="a0"/>
    <w:link w:val="af0"/>
    <w:uiPriority w:val="11"/>
    <w:rsid w:val="00137109"/>
    <w:rPr>
      <w:rFonts w:ascii="Century Gothic" w:eastAsiaTheme="minorEastAsia" w:hAnsi="Century Gothic"/>
      <w:color w:val="5A5A5A" w:themeColor="text1" w:themeTint="A5"/>
      <w:spacing w:val="15"/>
    </w:rPr>
  </w:style>
  <w:style w:type="paragraph" w:styleId="31">
    <w:name w:val="toc 3"/>
    <w:basedOn w:val="a"/>
    <w:next w:val="a"/>
    <w:autoRedefine/>
    <w:uiPriority w:val="39"/>
    <w:unhideWhenUsed/>
    <w:rsid w:val="00137109"/>
    <w:pPr>
      <w:spacing w:after="100"/>
      <w:ind w:left="480"/>
    </w:pPr>
  </w:style>
  <w:style w:type="character" w:customStyle="1" w:styleId="40">
    <w:name w:val="Заголовок 4 Знак"/>
    <w:basedOn w:val="a0"/>
    <w:link w:val="4"/>
    <w:uiPriority w:val="9"/>
    <w:rsid w:val="00C80321"/>
    <w:rPr>
      <w:rFonts w:ascii="Century Gothic" w:eastAsiaTheme="majorEastAsia" w:hAnsi="Century Gothic" w:cstheme="majorBidi"/>
      <w:i/>
      <w:iCs/>
      <w:color w:val="2E74B5" w:themeColor="accent1" w:themeShade="BF"/>
      <w:sz w:val="24"/>
    </w:rPr>
  </w:style>
  <w:style w:type="character" w:customStyle="1" w:styleId="50">
    <w:name w:val="Заголовок 5 Знак"/>
    <w:basedOn w:val="a0"/>
    <w:link w:val="5"/>
    <w:uiPriority w:val="9"/>
    <w:rsid w:val="00C80321"/>
    <w:rPr>
      <w:rFonts w:ascii="Century Gothic" w:eastAsiaTheme="majorEastAsia" w:hAnsi="Century Gothic" w:cstheme="majorBidi"/>
      <w:color w:val="2E74B5" w:themeColor="accent1" w:themeShade="BF"/>
      <w:sz w:val="24"/>
    </w:rPr>
  </w:style>
  <w:style w:type="character" w:styleId="af2">
    <w:name w:val="FollowedHyperlink"/>
    <w:basedOn w:val="a0"/>
    <w:uiPriority w:val="99"/>
    <w:semiHidden/>
    <w:unhideWhenUsed/>
    <w:rsid w:val="00091BA2"/>
    <w:rPr>
      <w:color w:val="954F72" w:themeColor="followedHyperlink"/>
      <w:u w:val="single"/>
    </w:rPr>
  </w:style>
  <w:style w:type="character" w:styleId="af3">
    <w:name w:val="Book Title"/>
    <w:basedOn w:val="a0"/>
    <w:uiPriority w:val="33"/>
    <w:qFormat/>
    <w:rsid w:val="002D4282"/>
    <w:rPr>
      <w:b/>
      <w:bCs/>
      <w:i/>
      <w:iCs/>
      <w:spacing w:val="5"/>
    </w:rPr>
  </w:style>
  <w:style w:type="character" w:styleId="af4">
    <w:name w:val="Intense Reference"/>
    <w:basedOn w:val="a0"/>
    <w:uiPriority w:val="32"/>
    <w:qFormat/>
    <w:rsid w:val="002D4282"/>
    <w:rPr>
      <w:rFonts w:ascii="Arial" w:hAnsi="Arial"/>
      <w:b/>
      <w:bCs/>
      <w:caps w:val="0"/>
      <w:smallCaps w:val="0"/>
      <w:color w:val="5B9BD5" w:themeColor="accent1"/>
      <w:spacing w:val="5"/>
    </w:rPr>
  </w:style>
  <w:style w:type="character" w:styleId="af5">
    <w:name w:val="Strong"/>
    <w:basedOn w:val="a0"/>
    <w:uiPriority w:val="22"/>
    <w:qFormat/>
    <w:rsid w:val="0094401E"/>
    <w:rPr>
      <w:b/>
      <w:bCs/>
    </w:rPr>
  </w:style>
  <w:style w:type="character" w:customStyle="1" w:styleId="af6">
    <w:name w:val="Тип параметра Знак"/>
    <w:basedOn w:val="a0"/>
    <w:link w:val="af7"/>
    <w:rsid w:val="00024CEE"/>
    <w:rPr>
      <w:rFonts w:ascii="Consolas" w:hAnsi="Consolas"/>
      <w:b/>
      <w:color w:val="0000FF"/>
      <w:sz w:val="20"/>
      <w:lang w:val="en-US"/>
    </w:rPr>
  </w:style>
  <w:style w:type="character" w:customStyle="1" w:styleId="af8">
    <w:name w:val="Название параметра"/>
    <w:basedOn w:val="a0"/>
    <w:uiPriority w:val="1"/>
    <w:qFormat/>
    <w:rsid w:val="004C01C1"/>
    <w:rPr>
      <w:rFonts w:asciiTheme="minorHAnsi" w:hAnsiTheme="minorHAnsi" w:cs="Consolas"/>
      <w:b/>
      <w:color w:val="auto"/>
    </w:rPr>
  </w:style>
  <w:style w:type="paragraph" w:customStyle="1" w:styleId="af7">
    <w:name w:val="Тип параметра"/>
    <w:basedOn w:val="a"/>
    <w:link w:val="af6"/>
    <w:autoRedefine/>
    <w:qFormat/>
    <w:rsid w:val="00024CEE"/>
    <w:pPr>
      <w:spacing w:after="0" w:line="276" w:lineRule="auto"/>
      <w:contextualSpacing/>
    </w:pPr>
    <w:rPr>
      <w:rFonts w:ascii="Consolas" w:hAnsi="Consolas"/>
      <w:b/>
      <w:color w:val="0000FF"/>
      <w:sz w:val="20"/>
      <w:lang w:val="en-US"/>
    </w:rPr>
  </w:style>
  <w:style w:type="paragraph" w:customStyle="1" w:styleId="API-">
    <w:name w:val="API - Название параметра"/>
    <w:basedOn w:val="1"/>
    <w:link w:val="API-0"/>
    <w:rsid w:val="0080233B"/>
    <w:pPr>
      <w:spacing w:before="0" w:line="240" w:lineRule="auto"/>
    </w:pPr>
    <w:rPr>
      <w:color w:val="auto"/>
    </w:rPr>
  </w:style>
  <w:style w:type="paragraph" w:customStyle="1" w:styleId="af9">
    <w:name w:val="Описание параметра"/>
    <w:basedOn w:val="a"/>
    <w:link w:val="afa"/>
    <w:qFormat/>
    <w:rsid w:val="004C01C1"/>
    <w:rPr>
      <w:sz w:val="22"/>
    </w:rPr>
  </w:style>
  <w:style w:type="character" w:customStyle="1" w:styleId="API-0">
    <w:name w:val="API - Название параметра Знак"/>
    <w:basedOn w:val="10"/>
    <w:link w:val="API-"/>
    <w:rsid w:val="0080233B"/>
    <w:rPr>
      <w:rFonts w:ascii="Century Gothic" w:eastAsiaTheme="majorEastAsia" w:hAnsi="Century Gothic" w:cstheme="majorBidi"/>
      <w:color w:val="2E74B5" w:themeColor="accent1" w:themeShade="BF"/>
      <w:sz w:val="32"/>
      <w:szCs w:val="32"/>
    </w:rPr>
  </w:style>
  <w:style w:type="character" w:customStyle="1" w:styleId="afa">
    <w:name w:val="Описание параметра Знак"/>
    <w:basedOn w:val="a0"/>
    <w:link w:val="af9"/>
    <w:rsid w:val="004C01C1"/>
    <w:rPr>
      <w:rFonts w:ascii="Century Gothic" w:hAnsi="Century Gothic"/>
    </w:rPr>
  </w:style>
  <w:style w:type="paragraph" w:styleId="afb">
    <w:name w:val="Balloon Text"/>
    <w:basedOn w:val="a"/>
    <w:link w:val="afc"/>
    <w:uiPriority w:val="99"/>
    <w:semiHidden/>
    <w:unhideWhenUsed/>
    <w:rsid w:val="006969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6969E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illingAPI.docx" TargetMode="External"/><Relationship Id="rId13" Type="http://schemas.openxmlformats.org/officeDocument/2006/relationships/hyperlink" Target="&#1056;&#1072;&#1079;&#1088;&#1072;&#1073;&#1086;&#1090;&#1082;&#1072;%20&#1089;&#1090;&#1086;&#1088;&#1086;&#1085;&#1085;&#1080;&#1093;%20&#1082;&#1083;&#1080;&#1077;&#1085;&#1090;&#1089;&#1082;&#1080;&#1081;%20&#1087;&#1088;&#1080;&#1083;&#1086;&#1078;&#1077;&#1085;&#1080;&#1081;.docx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BillingAPI.docx" TargetMode="External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BillingAPI.docx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BillingAPI.docx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file:///D:\USS.GIT\TotalApi\documentation\User&amp;Programmer%20Manuals\API%20docs\BillingAPI.docx" TargetMode="External"/><Relationship Id="rId14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S.GIT\TotalApi\documentation\User&amp;Programmer%20Manuals\totalApi_template_2019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C8C8C8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01D727-B67C-4E5E-9465-FDCB0E48B1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totalApi_template_2019.dotx</Template>
  <TotalTime>86</TotalTime>
  <Pages>4</Pages>
  <Words>794</Words>
  <Characters>4527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Аутентификация</vt:lpstr>
    </vt:vector>
  </TitlesOfParts>
  <Company/>
  <LinksUpToDate>false</LinksUpToDate>
  <CharactersWithSpaces>5311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Аутентификация</dc:title>
  <dc:subject>TotalApi SDK</dc:subject>
  <dc:creator>Admin</dc:creator>
  <cp:keywords/>
  <dc:description/>
  <cp:lastModifiedBy>Евгений Лейбов</cp:lastModifiedBy>
  <cp:revision>23</cp:revision>
  <cp:lastPrinted>2019-06-06T12:15:00Z</cp:lastPrinted>
  <dcterms:created xsi:type="dcterms:W3CDTF">2019-06-03T07:56:00Z</dcterms:created>
  <dcterms:modified xsi:type="dcterms:W3CDTF">2021-06-01T12:06:00Z</dcterms:modified>
</cp:coreProperties>
</file>